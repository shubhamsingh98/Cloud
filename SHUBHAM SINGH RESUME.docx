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10800"/>
      </w:tblGrid>
      <w:tr w:rsidR="00545B7A" w14:paraId="5BEDD6BC" w14:textId="77777777" w:rsidTr="00545B7A">
        <w:tc>
          <w:tcPr>
            <w:tcW w:w="9926" w:type="dxa"/>
            <w:tcBorders>
              <w:bottom w:val="single" w:sz="12" w:space="0" w:color="39A5B7" w:themeColor="accent1"/>
            </w:tcBorders>
          </w:tcPr>
          <w:p w14:paraId="621BB4A4" w14:textId="3FF9BBA7" w:rsidR="00545B7A" w:rsidRPr="007A35E6" w:rsidRDefault="007A35E6" w:rsidP="00835BAD">
            <w:pPr>
              <w:pStyle w:val="Title"/>
              <w:spacing w:before="100" w:beforeAutospacing="1" w:after="100" w:afterAutospacing="1"/>
              <w:rPr>
                <w:sz w:val="44"/>
                <w:szCs w:val="44"/>
              </w:rPr>
            </w:pPr>
            <w:r w:rsidRPr="007A35E6">
              <w:rPr>
                <w:b/>
                <w:bCs/>
                <w:sz w:val="44"/>
                <w:szCs w:val="44"/>
              </w:rPr>
              <w:t>SHUBHAM SINGH</w:t>
            </w:r>
          </w:p>
        </w:tc>
      </w:tr>
    </w:tbl>
    <w:p w14:paraId="4E53DE5C" w14:textId="07675C16" w:rsidR="00141A4C" w:rsidRDefault="007A35E6" w:rsidP="00835BAD">
      <w:pPr>
        <w:pStyle w:val="Contact"/>
        <w:spacing w:before="0" w:after="0"/>
        <w:rPr>
          <w:sz w:val="16"/>
          <w:szCs w:val="16"/>
        </w:rPr>
      </w:pPr>
      <w:r w:rsidRPr="007A35E6">
        <w:rPr>
          <w:sz w:val="16"/>
          <w:szCs w:val="16"/>
        </w:rPr>
        <w:t>Air Force Station Gurugram</w:t>
      </w:r>
      <w:r w:rsidR="00141A4C" w:rsidRPr="00834D92">
        <w:t> | </w:t>
      </w:r>
      <w:r w:rsidRPr="007A35E6">
        <w:rPr>
          <w:sz w:val="16"/>
          <w:szCs w:val="16"/>
        </w:rPr>
        <w:t>7678693667</w:t>
      </w:r>
      <w:r w:rsidR="00141A4C" w:rsidRPr="00834D92">
        <w:t> | </w:t>
      </w:r>
      <w:r w:rsidRPr="007A35E6">
        <w:rPr>
          <w:rStyle w:val="wdyuqq"/>
          <w:color w:val="000000"/>
          <w:sz w:val="16"/>
          <w:szCs w:val="16"/>
        </w:rPr>
        <w:t>shubham201698@gmail.com</w:t>
      </w:r>
      <w:r w:rsidR="00FB3617">
        <w:t xml:space="preserve"> </w:t>
      </w:r>
      <w:r w:rsidR="005C4F47" w:rsidRPr="007A35E6">
        <w:rPr>
          <w:sz w:val="16"/>
          <w:szCs w:val="16"/>
        </w:rPr>
        <w:t>|</w:t>
      </w:r>
      <w:r>
        <w:rPr>
          <w:sz w:val="16"/>
          <w:szCs w:val="16"/>
        </w:rPr>
        <w:t>LinkedIn:</w:t>
      </w:r>
      <w:r w:rsidR="005C4F47" w:rsidRPr="007A35E6">
        <w:rPr>
          <w:sz w:val="16"/>
          <w:szCs w:val="16"/>
        </w:rPr>
        <w:t xml:space="preserve"> </w:t>
      </w:r>
      <w:hyperlink r:id="rId11" w:tgtFrame="_blank" w:history="1">
        <w:r w:rsidRPr="007A35E6">
          <w:rPr>
            <w:color w:val="000000"/>
            <w:sz w:val="16"/>
            <w:szCs w:val="16"/>
            <w:u w:val="single"/>
          </w:rPr>
          <w:t>shubham singh</w:t>
        </w:r>
      </w:hyperlink>
      <w:r>
        <w:rPr>
          <w:sz w:val="22"/>
        </w:rPr>
        <w:t>|</w:t>
      </w:r>
      <w:r w:rsidRPr="007A35E6">
        <w:rPr>
          <w:color w:val="000000"/>
        </w:rPr>
        <w:t xml:space="preserve"> </w:t>
      </w:r>
      <w:r w:rsidRPr="007A35E6">
        <w:rPr>
          <w:color w:val="000000"/>
          <w:sz w:val="16"/>
          <w:szCs w:val="16"/>
        </w:rPr>
        <w:t xml:space="preserve">GitHub: </w:t>
      </w:r>
      <w:hyperlink r:id="rId12" w:tgtFrame="_blank" w:history="1">
        <w:r w:rsidRPr="007A35E6">
          <w:rPr>
            <w:color w:val="000000"/>
            <w:sz w:val="16"/>
            <w:szCs w:val="16"/>
            <w:u w:val="single"/>
          </w:rPr>
          <w:t>shubhamsingh98</w:t>
        </w:r>
      </w:hyperlink>
    </w:p>
    <w:p w14:paraId="234459B6" w14:textId="77777777" w:rsidR="00835BAD" w:rsidRPr="00834D92" w:rsidRDefault="00835BAD" w:rsidP="00835BAD">
      <w:pPr>
        <w:pStyle w:val="Contact"/>
        <w:spacing w:before="0" w:after="0"/>
      </w:pPr>
    </w:p>
    <w:p w14:paraId="112909FF" w14:textId="661C1222" w:rsidR="007A35E6" w:rsidRPr="007A35E6" w:rsidRDefault="007A35E6" w:rsidP="00835BAD">
      <w:pPr>
        <w:pStyle w:val="Heading1"/>
        <w:spacing w:before="0" w:after="0"/>
      </w:pPr>
      <w:r w:rsidRPr="007A35E6">
        <w:rPr>
          <w:bCs/>
        </w:rPr>
        <w:t xml:space="preserve">CLOUD ENGINEER || CROWE </w:t>
      </w:r>
    </w:p>
    <w:p w14:paraId="6E712E10" w14:textId="77777777" w:rsidR="007A35E6" w:rsidRPr="007A35E6" w:rsidRDefault="007A35E6" w:rsidP="007A35E6">
      <w:pPr>
        <w:pStyle w:val="Heading1"/>
        <w:rPr>
          <w:sz w:val="18"/>
          <w:szCs w:val="18"/>
        </w:rPr>
      </w:pPr>
      <w:r w:rsidRPr="007A35E6">
        <w:rPr>
          <w:bCs/>
          <w:sz w:val="18"/>
          <w:szCs w:val="18"/>
        </w:rPr>
        <w:t>(February 2020 - Present)</w:t>
      </w:r>
    </w:p>
    <w:p w14:paraId="76C92915" w14:textId="1637E784" w:rsidR="006270A9" w:rsidRPr="007A35E6" w:rsidRDefault="007A35E6" w:rsidP="00835BAD">
      <w:pPr>
        <w:spacing w:after="120"/>
        <w:rPr>
          <w:sz w:val="16"/>
          <w:szCs w:val="16"/>
        </w:rPr>
      </w:pPr>
      <w:r w:rsidRPr="007A35E6">
        <w:rPr>
          <w:sz w:val="16"/>
          <w:szCs w:val="16"/>
        </w:rPr>
        <w:t xml:space="preserve">Aspiring Cloud Engineer who strongly values continuous learning and professional growth. I actively contribute to the development of others by leveraging my skills as a team player. My experience primarily lies in Azure Cloud and DevOps. Currently, I am expanding my knowledge in Python, </w:t>
      </w:r>
      <w:proofErr w:type="gramStart"/>
      <w:r w:rsidR="00835BAD" w:rsidRPr="007A35E6">
        <w:rPr>
          <w:sz w:val="16"/>
          <w:szCs w:val="16"/>
        </w:rPr>
        <w:t>SQL</w:t>
      </w:r>
      <w:proofErr w:type="gramEnd"/>
      <w:r w:rsidR="00835BAD">
        <w:rPr>
          <w:sz w:val="16"/>
          <w:szCs w:val="16"/>
        </w:rPr>
        <w:t xml:space="preserve"> </w:t>
      </w:r>
      <w:r w:rsidRPr="007A35E6">
        <w:rPr>
          <w:sz w:val="16"/>
          <w:szCs w:val="16"/>
        </w:rPr>
        <w:t>and Power BI. I enjoy employing critical thinking to deconstruct complexity and select the optimal approach to solve problems &amp; timely deliverables for client</w:t>
      </w:r>
      <w:r>
        <w:rPr>
          <w:sz w:val="16"/>
          <w:szCs w:val="16"/>
        </w:rPr>
        <w:t>.</w:t>
      </w:r>
    </w:p>
    <w:p w14:paraId="1E3A0F42" w14:textId="279D7E6B" w:rsidR="0075155B" w:rsidRPr="00835BAD" w:rsidRDefault="007A35E6" w:rsidP="00835BAD">
      <w:pPr>
        <w:pStyle w:val="Heading1"/>
        <w:spacing w:before="100" w:beforeAutospacing="1" w:after="0"/>
        <w:rPr>
          <w:sz w:val="18"/>
          <w:szCs w:val="18"/>
        </w:rPr>
      </w:pPr>
      <w:r w:rsidRPr="00835BAD">
        <w:rPr>
          <w:bCs/>
          <w:sz w:val="18"/>
          <w:szCs w:val="18"/>
        </w:rPr>
        <w:t>WORK EXPERIENCE (3+ Years of experience)</w:t>
      </w:r>
    </w:p>
    <w:p w14:paraId="620F5005" w14:textId="77777777" w:rsidR="00E85671" w:rsidRPr="00835BAD" w:rsidRDefault="00E85671" w:rsidP="00E85671">
      <w:pPr>
        <w:pStyle w:val="ListBullet"/>
        <w:numPr>
          <w:ilvl w:val="0"/>
          <w:numId w:val="0"/>
        </w:numPr>
        <w:ind w:left="216" w:hanging="216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16"/>
          <w:szCs w:val="16"/>
        </w:rPr>
      </w:pPr>
      <w:r w:rsidRPr="00835BAD">
        <w:rPr>
          <w:rFonts w:asciiTheme="majorHAnsi" w:eastAsiaTheme="majorEastAsia" w:hAnsiTheme="majorHAnsi" w:cstheme="majorBidi"/>
          <w:b/>
          <w:bCs/>
          <w:caps/>
          <w:color w:val="262626" w:themeColor="text1" w:themeTint="D9"/>
          <w:sz w:val="16"/>
          <w:szCs w:val="16"/>
        </w:rPr>
        <w:t>Project 1) Web Development</w:t>
      </w:r>
      <w:r w:rsidRPr="00835BAD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16"/>
          <w:szCs w:val="16"/>
        </w:rPr>
        <w:t xml:space="preserve"> </w:t>
      </w:r>
    </w:p>
    <w:p w14:paraId="007DC0BD" w14:textId="77777777" w:rsidR="00E85671" w:rsidRPr="007A35E6" w:rsidRDefault="00E85671" w:rsidP="00E85671">
      <w:pPr>
        <w:pStyle w:val="ListBullet"/>
        <w:rPr>
          <w:sz w:val="16"/>
          <w:szCs w:val="16"/>
        </w:rPr>
      </w:pPr>
      <w:r w:rsidRPr="007A35E6">
        <w:rPr>
          <w:sz w:val="16"/>
          <w:szCs w:val="16"/>
        </w:rPr>
        <w:t>Developed custom CRM, eliminating the need for intermediaries between metal industries and customers (my roles include) :</w:t>
      </w:r>
    </w:p>
    <w:p w14:paraId="7357BBDE" w14:textId="77777777" w:rsidR="00E85671" w:rsidRPr="007A35E6" w:rsidRDefault="00E85671" w:rsidP="00E85671">
      <w:pPr>
        <w:pStyle w:val="ListBullet"/>
        <w:rPr>
          <w:sz w:val="16"/>
          <w:szCs w:val="16"/>
        </w:rPr>
      </w:pPr>
      <w:r w:rsidRPr="007A35E6">
        <w:rPr>
          <w:sz w:val="16"/>
          <w:szCs w:val="16"/>
        </w:rPr>
        <w:t xml:space="preserve">Build </w:t>
      </w:r>
      <w:r w:rsidRPr="007A35E6">
        <w:rPr>
          <w:b/>
          <w:bCs/>
          <w:sz w:val="16"/>
          <w:szCs w:val="16"/>
        </w:rPr>
        <w:t>Docker</w:t>
      </w:r>
      <w:r w:rsidRPr="007A35E6">
        <w:rPr>
          <w:sz w:val="16"/>
          <w:szCs w:val="16"/>
        </w:rPr>
        <w:t xml:space="preserve"> file &amp; implemented </w:t>
      </w:r>
      <w:r w:rsidRPr="007A35E6">
        <w:rPr>
          <w:b/>
          <w:bCs/>
          <w:sz w:val="16"/>
          <w:szCs w:val="16"/>
        </w:rPr>
        <w:t>CI/CD pipeline</w:t>
      </w:r>
      <w:r w:rsidRPr="007A35E6">
        <w:rPr>
          <w:sz w:val="16"/>
          <w:szCs w:val="16"/>
        </w:rPr>
        <w:t xml:space="preserve"> using Azure DevOps to enable continues integration &amp; delivery between Git repository &amp; Azure Container Registry (</w:t>
      </w:r>
      <w:r w:rsidRPr="007A35E6">
        <w:rPr>
          <w:b/>
          <w:bCs/>
          <w:sz w:val="16"/>
          <w:szCs w:val="16"/>
        </w:rPr>
        <w:t>ACR</w:t>
      </w:r>
      <w:r w:rsidRPr="007A35E6">
        <w:rPr>
          <w:sz w:val="16"/>
          <w:szCs w:val="16"/>
        </w:rPr>
        <w:t xml:space="preserve">) which resulted in deploying image over Web Apps &amp; Azure </w:t>
      </w:r>
      <w:r w:rsidRPr="007A35E6">
        <w:rPr>
          <w:b/>
          <w:bCs/>
          <w:sz w:val="16"/>
          <w:szCs w:val="16"/>
        </w:rPr>
        <w:t>Kubernetes</w:t>
      </w:r>
      <w:r w:rsidRPr="007A35E6">
        <w:rPr>
          <w:sz w:val="16"/>
          <w:szCs w:val="16"/>
        </w:rPr>
        <w:t>.</w:t>
      </w:r>
    </w:p>
    <w:p w14:paraId="07CF301C" w14:textId="77777777" w:rsidR="00E85671" w:rsidRPr="007A35E6" w:rsidRDefault="00E85671" w:rsidP="00E85671">
      <w:pPr>
        <w:pStyle w:val="ListBullet"/>
        <w:rPr>
          <w:sz w:val="16"/>
          <w:szCs w:val="16"/>
        </w:rPr>
      </w:pPr>
      <w:r w:rsidRPr="007A35E6">
        <w:rPr>
          <w:sz w:val="16"/>
          <w:szCs w:val="16"/>
        </w:rPr>
        <w:t>Oversaw and managed both the pipelines and the Azure Resources.</w:t>
      </w:r>
    </w:p>
    <w:p w14:paraId="327555F3" w14:textId="77777777" w:rsidR="00E85671" w:rsidRPr="00835BAD" w:rsidRDefault="00E85671" w:rsidP="00E85671">
      <w:pPr>
        <w:pStyle w:val="ListBullet"/>
        <w:numPr>
          <w:ilvl w:val="0"/>
          <w:numId w:val="0"/>
        </w:num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16"/>
          <w:szCs w:val="16"/>
        </w:rPr>
      </w:pPr>
      <w:r w:rsidRPr="00835BAD">
        <w:rPr>
          <w:rFonts w:asciiTheme="majorHAnsi" w:eastAsiaTheme="majorEastAsia" w:hAnsiTheme="majorHAnsi" w:cstheme="majorBidi"/>
          <w:b/>
          <w:bCs/>
          <w:caps/>
          <w:color w:val="262626" w:themeColor="text1" w:themeTint="D9"/>
          <w:sz w:val="16"/>
          <w:szCs w:val="16"/>
        </w:rPr>
        <w:t>Project 2) IOT :Proof of concept</w:t>
      </w:r>
      <w:r w:rsidRPr="00835BAD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16"/>
          <w:szCs w:val="16"/>
        </w:rPr>
        <w:t xml:space="preserve"> </w:t>
      </w:r>
    </w:p>
    <w:p w14:paraId="5A6F1275" w14:textId="77777777" w:rsidR="00E85671" w:rsidRPr="007A35E6" w:rsidRDefault="00E85671" w:rsidP="00E85671">
      <w:pPr>
        <w:pStyle w:val="ListBullet"/>
        <w:rPr>
          <w:sz w:val="16"/>
          <w:szCs w:val="16"/>
        </w:rPr>
      </w:pPr>
      <w:r w:rsidRPr="007A35E6">
        <w:rPr>
          <w:sz w:val="16"/>
          <w:szCs w:val="16"/>
        </w:rPr>
        <w:t xml:space="preserve">Implemented a proof of concept for an IOT simulation project, storing telemetry data provided by IOT sensors to Azure Storage (my roles </w:t>
      </w:r>
      <w:r>
        <w:rPr>
          <w:sz w:val="16"/>
          <w:szCs w:val="16"/>
        </w:rPr>
        <w:t>):</w:t>
      </w:r>
    </w:p>
    <w:p w14:paraId="722401C5" w14:textId="77777777" w:rsidR="00E85671" w:rsidRPr="007A35E6" w:rsidRDefault="00E85671" w:rsidP="00E85671">
      <w:pPr>
        <w:pStyle w:val="ListBullet"/>
        <w:rPr>
          <w:sz w:val="16"/>
          <w:szCs w:val="16"/>
        </w:rPr>
      </w:pPr>
      <w:r w:rsidRPr="007A35E6">
        <w:rPr>
          <w:sz w:val="16"/>
          <w:szCs w:val="16"/>
        </w:rPr>
        <w:t xml:space="preserve">Build </w:t>
      </w:r>
      <w:r w:rsidRPr="002235D8">
        <w:rPr>
          <w:b/>
          <w:bCs/>
          <w:sz w:val="16"/>
          <w:szCs w:val="16"/>
        </w:rPr>
        <w:t>Docker</w:t>
      </w:r>
      <w:r w:rsidRPr="007A35E6">
        <w:rPr>
          <w:sz w:val="16"/>
          <w:szCs w:val="16"/>
        </w:rPr>
        <w:t xml:space="preserve"> file &amp; implemented </w:t>
      </w:r>
      <w:r w:rsidRPr="002235D8">
        <w:rPr>
          <w:b/>
          <w:bCs/>
          <w:sz w:val="16"/>
          <w:szCs w:val="16"/>
        </w:rPr>
        <w:t>CI/CD</w:t>
      </w:r>
      <w:r w:rsidRPr="007A35E6">
        <w:rPr>
          <w:sz w:val="16"/>
          <w:szCs w:val="16"/>
        </w:rPr>
        <w:t xml:space="preserve"> pipeline using Azure DevOps to enable continues integration &amp; delivery between Git repository &amp; Azure Container Registry (</w:t>
      </w:r>
      <w:r w:rsidRPr="002235D8">
        <w:rPr>
          <w:b/>
          <w:bCs/>
          <w:sz w:val="16"/>
          <w:szCs w:val="16"/>
        </w:rPr>
        <w:t>ACR</w:t>
      </w:r>
      <w:r w:rsidRPr="007A35E6">
        <w:rPr>
          <w:sz w:val="16"/>
          <w:szCs w:val="16"/>
        </w:rPr>
        <w:t>) which resulted in deploying package to Sensor.</w:t>
      </w:r>
    </w:p>
    <w:p w14:paraId="39D862B3" w14:textId="05B548EE" w:rsidR="00E85671" w:rsidRPr="00F209EA" w:rsidRDefault="00E85671" w:rsidP="00F209EA">
      <w:pPr>
        <w:pStyle w:val="ListBullet"/>
        <w:rPr>
          <w:sz w:val="16"/>
          <w:szCs w:val="16"/>
        </w:rPr>
      </w:pPr>
      <w:r w:rsidRPr="007A35E6">
        <w:rPr>
          <w:sz w:val="16"/>
          <w:szCs w:val="16"/>
        </w:rPr>
        <w:t xml:space="preserve">Collected data from Sensor to store it in Azure Storage </w:t>
      </w:r>
      <w:r w:rsidR="00F209EA">
        <w:rPr>
          <w:sz w:val="16"/>
          <w:szCs w:val="16"/>
        </w:rPr>
        <w:t>as well as o</w:t>
      </w:r>
      <w:r w:rsidRPr="00F209EA">
        <w:rPr>
          <w:sz w:val="16"/>
          <w:szCs w:val="16"/>
        </w:rPr>
        <w:t>versaw and managed pipelines, Azure Container Registry (ACR) and Azure Storage.</w:t>
      </w:r>
    </w:p>
    <w:p w14:paraId="3D4F3350" w14:textId="77777777" w:rsidR="00E85671" w:rsidRPr="007A35E6" w:rsidRDefault="00E85671" w:rsidP="00E85671">
      <w:pPr>
        <w:pStyle w:val="ListBullet"/>
        <w:numPr>
          <w:ilvl w:val="0"/>
          <w:numId w:val="0"/>
        </w:numPr>
        <w:rPr>
          <w:sz w:val="16"/>
          <w:szCs w:val="16"/>
        </w:rPr>
      </w:pPr>
      <w:r w:rsidRPr="007A35E6">
        <w:rPr>
          <w:b/>
          <w:bCs/>
          <w:sz w:val="16"/>
          <w:szCs w:val="16"/>
        </w:rPr>
        <w:t>Project 3) Geo-blocking</w:t>
      </w:r>
    </w:p>
    <w:p w14:paraId="22704614" w14:textId="77777777" w:rsidR="00E85671" w:rsidRPr="007A35E6" w:rsidRDefault="00E85671" w:rsidP="00E85671">
      <w:pPr>
        <w:pStyle w:val="ListBullet"/>
        <w:rPr>
          <w:sz w:val="16"/>
          <w:szCs w:val="16"/>
        </w:rPr>
      </w:pPr>
      <w:r w:rsidRPr="007A35E6">
        <w:rPr>
          <w:b/>
          <w:bCs/>
          <w:sz w:val="16"/>
          <w:szCs w:val="16"/>
        </w:rPr>
        <w:t xml:space="preserve">Managed </w:t>
      </w:r>
      <w:r w:rsidRPr="007A35E6">
        <w:rPr>
          <w:sz w:val="16"/>
          <w:szCs w:val="16"/>
        </w:rPr>
        <w:t>and</w:t>
      </w:r>
      <w:r w:rsidRPr="007A35E6">
        <w:rPr>
          <w:b/>
          <w:bCs/>
          <w:sz w:val="16"/>
          <w:szCs w:val="16"/>
        </w:rPr>
        <w:t xml:space="preserve"> developed </w:t>
      </w:r>
      <w:r w:rsidRPr="007A35E6">
        <w:rPr>
          <w:sz w:val="16"/>
          <w:szCs w:val="16"/>
        </w:rPr>
        <w:t xml:space="preserve">a client project involving the automation of geo-blocking for more than 1000 websites. Utilized Azure Frontdoor, ARM Templates and </w:t>
      </w:r>
      <w:r w:rsidRPr="007A35E6">
        <w:rPr>
          <w:b/>
          <w:bCs/>
          <w:sz w:val="16"/>
          <w:szCs w:val="16"/>
        </w:rPr>
        <w:t>App Services</w:t>
      </w:r>
      <w:r w:rsidRPr="007A35E6">
        <w:rPr>
          <w:sz w:val="16"/>
          <w:szCs w:val="16"/>
        </w:rPr>
        <w:t xml:space="preserve"> for implementation. </w:t>
      </w:r>
    </w:p>
    <w:p w14:paraId="483D21B7" w14:textId="77777777" w:rsidR="00E85671" w:rsidRPr="007A35E6" w:rsidRDefault="00E85671" w:rsidP="00E85671">
      <w:pPr>
        <w:pStyle w:val="ListBullet"/>
        <w:rPr>
          <w:sz w:val="16"/>
          <w:szCs w:val="16"/>
        </w:rPr>
      </w:pPr>
      <w:r w:rsidRPr="007A35E6">
        <w:rPr>
          <w:b/>
          <w:bCs/>
          <w:sz w:val="16"/>
          <w:szCs w:val="16"/>
        </w:rPr>
        <w:t>Automated</w:t>
      </w:r>
      <w:r w:rsidRPr="007A35E6">
        <w:rPr>
          <w:sz w:val="16"/>
          <w:szCs w:val="16"/>
        </w:rPr>
        <w:t xml:space="preserve"> the deployment of Azure resources by implementing CI/CD using Azure DevOps. The automation not only reduced deployment time but also standardized the process, resulting in improved outcomes.</w:t>
      </w:r>
    </w:p>
    <w:p w14:paraId="6C434903" w14:textId="77777777" w:rsidR="00E85671" w:rsidRPr="007A35E6" w:rsidRDefault="00E85671" w:rsidP="00E85671">
      <w:pPr>
        <w:pStyle w:val="ListBullet"/>
        <w:rPr>
          <w:sz w:val="16"/>
          <w:szCs w:val="16"/>
        </w:rPr>
      </w:pPr>
      <w:r w:rsidRPr="007A35E6">
        <w:rPr>
          <w:sz w:val="16"/>
          <w:szCs w:val="16"/>
        </w:rPr>
        <w:t>Effectively oversee a team, ensuring timely delivery of work while closely monitoring their progress.</w:t>
      </w:r>
    </w:p>
    <w:p w14:paraId="6C54E8A1" w14:textId="77777777" w:rsidR="00E85671" w:rsidRPr="007A35E6" w:rsidRDefault="00E85671" w:rsidP="00E85671">
      <w:pPr>
        <w:pStyle w:val="ListBullet"/>
        <w:numPr>
          <w:ilvl w:val="0"/>
          <w:numId w:val="0"/>
        </w:numPr>
        <w:rPr>
          <w:sz w:val="16"/>
          <w:szCs w:val="16"/>
        </w:rPr>
      </w:pPr>
      <w:r w:rsidRPr="007A35E6">
        <w:rPr>
          <w:b/>
          <w:bCs/>
          <w:sz w:val="16"/>
          <w:szCs w:val="16"/>
        </w:rPr>
        <w:t>Project 4) Data Transformation</w:t>
      </w:r>
    </w:p>
    <w:p w14:paraId="106D621A" w14:textId="77777777" w:rsidR="00E85671" w:rsidRPr="007A35E6" w:rsidRDefault="00E85671" w:rsidP="00E85671">
      <w:pPr>
        <w:pStyle w:val="ListBullet"/>
        <w:rPr>
          <w:sz w:val="16"/>
          <w:szCs w:val="16"/>
        </w:rPr>
      </w:pPr>
      <w:r w:rsidRPr="007A35E6">
        <w:rPr>
          <w:sz w:val="16"/>
          <w:szCs w:val="16"/>
        </w:rPr>
        <w:t>Oversee Agile/Scrum processes, facilitate cross-functional collaboration, develop cloud strategies, report to stakeholders, and deliver optimal solutions to meet client requirements.</w:t>
      </w:r>
    </w:p>
    <w:p w14:paraId="4F592B6D" w14:textId="77777777" w:rsidR="00E85671" w:rsidRPr="007A35E6" w:rsidRDefault="00E85671" w:rsidP="00E85671">
      <w:pPr>
        <w:pStyle w:val="ListBullet"/>
        <w:rPr>
          <w:sz w:val="16"/>
          <w:szCs w:val="16"/>
        </w:rPr>
      </w:pPr>
      <w:r w:rsidRPr="007A35E6">
        <w:rPr>
          <w:sz w:val="16"/>
          <w:szCs w:val="16"/>
        </w:rPr>
        <w:t xml:space="preserve">Acquired knowledge in Python and SQL for </w:t>
      </w:r>
      <w:r w:rsidRPr="007A35E6">
        <w:rPr>
          <w:b/>
          <w:bCs/>
          <w:sz w:val="16"/>
          <w:szCs w:val="16"/>
        </w:rPr>
        <w:t>data transformation</w:t>
      </w:r>
      <w:r w:rsidRPr="007A35E6">
        <w:rPr>
          <w:sz w:val="16"/>
          <w:szCs w:val="16"/>
        </w:rPr>
        <w:t xml:space="preserve"> in Power BI reports, providing a better understanding for client.</w:t>
      </w:r>
    </w:p>
    <w:p w14:paraId="2AE3E657" w14:textId="77777777" w:rsidR="00E85671" w:rsidRPr="007A35E6" w:rsidRDefault="00E85671" w:rsidP="00E85671">
      <w:pPr>
        <w:pStyle w:val="ListBullet"/>
        <w:rPr>
          <w:sz w:val="16"/>
          <w:szCs w:val="16"/>
        </w:rPr>
      </w:pPr>
      <w:r w:rsidRPr="007A35E6">
        <w:rPr>
          <w:b/>
          <w:bCs/>
          <w:sz w:val="16"/>
          <w:szCs w:val="16"/>
        </w:rPr>
        <w:t>Constructed and managed</w:t>
      </w:r>
      <w:r w:rsidRPr="007A35E6">
        <w:rPr>
          <w:sz w:val="16"/>
          <w:szCs w:val="16"/>
        </w:rPr>
        <w:t xml:space="preserve"> Synapse pipelines to facilitate streamlined data deployment processes, leveraging Azure Synapse, Azure Data Lake Storage, VMs, and KeyVault.</w:t>
      </w:r>
    </w:p>
    <w:p w14:paraId="0408671C" w14:textId="77777777" w:rsidR="00E85671" w:rsidRPr="007A35E6" w:rsidRDefault="00E85671" w:rsidP="00E85671">
      <w:pPr>
        <w:pStyle w:val="ListBullet"/>
        <w:rPr>
          <w:sz w:val="16"/>
          <w:szCs w:val="16"/>
        </w:rPr>
      </w:pPr>
      <w:r w:rsidRPr="007A35E6">
        <w:rPr>
          <w:b/>
          <w:bCs/>
          <w:sz w:val="16"/>
          <w:szCs w:val="16"/>
        </w:rPr>
        <w:t>Implemented</w:t>
      </w:r>
      <w:r w:rsidRPr="007A35E6">
        <w:rPr>
          <w:sz w:val="16"/>
          <w:szCs w:val="16"/>
        </w:rPr>
        <w:t xml:space="preserve"> </w:t>
      </w:r>
      <w:r w:rsidRPr="007A35E6">
        <w:rPr>
          <w:b/>
          <w:bCs/>
          <w:sz w:val="16"/>
          <w:szCs w:val="16"/>
        </w:rPr>
        <w:t>Row-Level Security</w:t>
      </w:r>
      <w:r w:rsidRPr="007A35E6">
        <w:rPr>
          <w:sz w:val="16"/>
          <w:szCs w:val="16"/>
        </w:rPr>
        <w:t xml:space="preserve"> (RLS) in Power BI model to </w:t>
      </w:r>
      <w:r w:rsidRPr="007A35E6">
        <w:rPr>
          <w:b/>
          <w:bCs/>
          <w:sz w:val="16"/>
          <w:szCs w:val="16"/>
        </w:rPr>
        <w:t>enhance data security.</w:t>
      </w:r>
    </w:p>
    <w:p w14:paraId="516845EF" w14:textId="77777777" w:rsidR="00E85671" w:rsidRPr="007A35E6" w:rsidRDefault="00E85671" w:rsidP="00E85671">
      <w:pPr>
        <w:pStyle w:val="ListBullet"/>
        <w:rPr>
          <w:sz w:val="16"/>
          <w:szCs w:val="16"/>
        </w:rPr>
      </w:pPr>
      <w:r w:rsidRPr="007A35E6">
        <w:rPr>
          <w:sz w:val="16"/>
          <w:szCs w:val="16"/>
        </w:rPr>
        <w:t>Encompassing troubleshooting tasks for multiple clients.</w:t>
      </w:r>
    </w:p>
    <w:p w14:paraId="284FB479" w14:textId="77777777" w:rsidR="00E85671" w:rsidRPr="007A35E6" w:rsidRDefault="00E85671" w:rsidP="00E85671">
      <w:pPr>
        <w:pStyle w:val="ListBullet"/>
        <w:numPr>
          <w:ilvl w:val="0"/>
          <w:numId w:val="0"/>
        </w:numPr>
        <w:rPr>
          <w:sz w:val="16"/>
          <w:szCs w:val="16"/>
        </w:rPr>
      </w:pPr>
      <w:r w:rsidRPr="007A35E6">
        <w:rPr>
          <w:b/>
          <w:bCs/>
          <w:sz w:val="16"/>
          <w:szCs w:val="16"/>
        </w:rPr>
        <w:t xml:space="preserve">Other: </w:t>
      </w:r>
    </w:p>
    <w:p w14:paraId="14CB46D9" w14:textId="77777777" w:rsidR="00E85671" w:rsidRPr="007A35E6" w:rsidRDefault="00E85671" w:rsidP="00E85671">
      <w:pPr>
        <w:pStyle w:val="ListBullet"/>
        <w:rPr>
          <w:sz w:val="16"/>
          <w:szCs w:val="16"/>
        </w:rPr>
      </w:pPr>
      <w:r w:rsidRPr="007A35E6">
        <w:rPr>
          <w:sz w:val="16"/>
          <w:szCs w:val="16"/>
        </w:rPr>
        <w:t xml:space="preserve">Developed a </w:t>
      </w:r>
      <w:r w:rsidRPr="007A35E6">
        <w:rPr>
          <w:b/>
          <w:bCs/>
          <w:sz w:val="16"/>
          <w:szCs w:val="16"/>
        </w:rPr>
        <w:t>real-time notification system</w:t>
      </w:r>
      <w:r w:rsidRPr="007A35E6">
        <w:rPr>
          <w:sz w:val="16"/>
          <w:szCs w:val="16"/>
        </w:rPr>
        <w:t xml:space="preserve"> to deliver critical message via IOT Device.</w:t>
      </w:r>
    </w:p>
    <w:p w14:paraId="5569B1D9" w14:textId="77777777" w:rsidR="00E85671" w:rsidRPr="007A35E6" w:rsidRDefault="00E85671" w:rsidP="00E85671">
      <w:pPr>
        <w:pStyle w:val="ListBullet"/>
        <w:spacing w:after="0"/>
        <w:rPr>
          <w:sz w:val="16"/>
          <w:szCs w:val="16"/>
        </w:rPr>
      </w:pPr>
      <w:r w:rsidRPr="007A35E6">
        <w:rPr>
          <w:sz w:val="16"/>
          <w:szCs w:val="16"/>
        </w:rPr>
        <w:t>Monitored &amp; maintained effective communication with Quality Assurance team to ensure best approaches were used for testing.</w:t>
      </w:r>
    </w:p>
    <w:p w14:paraId="2A7A1D77" w14:textId="77777777" w:rsidR="006270A9" w:rsidRDefault="00000000">
      <w:pPr>
        <w:pStyle w:val="Heading1"/>
      </w:pPr>
      <w:sdt>
        <w:sdtPr>
          <w:alias w:val="Skills &amp; Abilities:"/>
          <w:tag w:val="Skills &amp; Abilities:"/>
          <w:id w:val="458624136"/>
          <w:placeholder>
            <w:docPart w:val="8FCDA885A4A8469790F15941A5C0481B"/>
          </w:placeholder>
          <w:temporary/>
          <w:showingPlcHdr/>
          <w15:appearance w15:val="hidden"/>
        </w:sdtPr>
        <w:sdtContent>
          <w:r w:rsidR="009D5933" w:rsidRPr="00835BAD">
            <w:rPr>
              <w:sz w:val="16"/>
              <w:szCs w:val="16"/>
            </w:rPr>
            <w:t>Skills &amp; Abilities</w:t>
          </w:r>
        </w:sdtContent>
      </w:sdt>
    </w:p>
    <w:tbl>
      <w:tblPr>
        <w:tblW w:w="1904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2056"/>
        <w:gridCol w:w="2057"/>
      </w:tblGrid>
      <w:tr w:rsidR="00545B7A" w14:paraId="5643FA6E" w14:textId="77777777" w:rsidTr="00F209EA">
        <w:trPr>
          <w:trHeight w:val="2097"/>
        </w:trPr>
        <w:tc>
          <w:tcPr>
            <w:tcW w:w="2056" w:type="dxa"/>
          </w:tcPr>
          <w:p w14:paraId="1FB6759F" w14:textId="78AA98EC" w:rsidR="007A35E6" w:rsidRPr="007A35E6" w:rsidRDefault="007A35E6" w:rsidP="007A35E6">
            <w:pPr>
              <w:pStyle w:val="ListBullet"/>
              <w:rPr>
                <w:sz w:val="16"/>
                <w:szCs w:val="16"/>
              </w:rPr>
            </w:pPr>
            <w:r w:rsidRPr="007A35E6">
              <w:rPr>
                <w:sz w:val="16"/>
                <w:szCs w:val="16"/>
              </w:rPr>
              <w:t>Azure Cloud</w:t>
            </w:r>
          </w:p>
          <w:p w14:paraId="35CB0FA8" w14:textId="77777777" w:rsidR="007A35E6" w:rsidRPr="007A35E6" w:rsidRDefault="007A35E6" w:rsidP="007A35E6">
            <w:pPr>
              <w:pStyle w:val="ListBullet"/>
              <w:rPr>
                <w:sz w:val="16"/>
                <w:szCs w:val="16"/>
              </w:rPr>
            </w:pPr>
            <w:r w:rsidRPr="007A35E6">
              <w:rPr>
                <w:sz w:val="16"/>
                <w:szCs w:val="16"/>
              </w:rPr>
              <w:t xml:space="preserve">Azure DevOps </w:t>
            </w:r>
          </w:p>
          <w:p w14:paraId="4A247107" w14:textId="77777777" w:rsidR="007A35E6" w:rsidRPr="007A35E6" w:rsidRDefault="007A35E6" w:rsidP="00835BAD">
            <w:pPr>
              <w:pStyle w:val="ListBullet"/>
              <w:rPr>
                <w:sz w:val="16"/>
                <w:szCs w:val="16"/>
              </w:rPr>
            </w:pPr>
            <w:r w:rsidRPr="007A35E6">
              <w:rPr>
                <w:sz w:val="16"/>
                <w:szCs w:val="16"/>
              </w:rPr>
              <w:t>( Ci / Cd / ARM )</w:t>
            </w:r>
          </w:p>
          <w:p w14:paraId="731100F1" w14:textId="77777777" w:rsidR="007A35E6" w:rsidRPr="007A35E6" w:rsidRDefault="007A35E6" w:rsidP="007A35E6">
            <w:pPr>
              <w:pStyle w:val="ListBullet"/>
              <w:rPr>
                <w:sz w:val="16"/>
                <w:szCs w:val="16"/>
              </w:rPr>
            </w:pPr>
            <w:r w:rsidRPr="007A35E6">
              <w:rPr>
                <w:sz w:val="16"/>
                <w:szCs w:val="16"/>
              </w:rPr>
              <w:t>Git</w:t>
            </w:r>
          </w:p>
          <w:p w14:paraId="6E5E10DD" w14:textId="77777777" w:rsidR="007A35E6" w:rsidRPr="007A35E6" w:rsidRDefault="007A35E6" w:rsidP="007A35E6">
            <w:pPr>
              <w:pStyle w:val="ListBullet"/>
              <w:rPr>
                <w:sz w:val="16"/>
                <w:szCs w:val="16"/>
              </w:rPr>
            </w:pPr>
            <w:r w:rsidRPr="007A35E6">
              <w:rPr>
                <w:sz w:val="16"/>
                <w:szCs w:val="16"/>
              </w:rPr>
              <w:t>Docker</w:t>
            </w:r>
          </w:p>
          <w:p w14:paraId="29B9DD1B" w14:textId="77777777" w:rsidR="007A35E6" w:rsidRPr="007A35E6" w:rsidRDefault="007A35E6" w:rsidP="007A35E6">
            <w:pPr>
              <w:pStyle w:val="ListBullet"/>
              <w:rPr>
                <w:sz w:val="16"/>
                <w:szCs w:val="16"/>
              </w:rPr>
            </w:pPr>
            <w:r w:rsidRPr="007A35E6">
              <w:rPr>
                <w:sz w:val="16"/>
                <w:szCs w:val="16"/>
              </w:rPr>
              <w:t>Automation</w:t>
            </w:r>
          </w:p>
          <w:p w14:paraId="5A642129" w14:textId="77777777" w:rsidR="007A35E6" w:rsidRPr="007A35E6" w:rsidRDefault="007A35E6" w:rsidP="007A35E6">
            <w:pPr>
              <w:pStyle w:val="ListBullet"/>
              <w:rPr>
                <w:sz w:val="16"/>
                <w:szCs w:val="16"/>
              </w:rPr>
            </w:pPr>
            <w:r w:rsidRPr="007A35E6">
              <w:rPr>
                <w:sz w:val="16"/>
                <w:szCs w:val="16"/>
              </w:rPr>
              <w:t xml:space="preserve">Python </w:t>
            </w:r>
          </w:p>
          <w:p w14:paraId="4E58FF41" w14:textId="77777777" w:rsidR="007A35E6" w:rsidRPr="007A35E6" w:rsidRDefault="007A35E6" w:rsidP="007A35E6">
            <w:pPr>
              <w:pStyle w:val="ListBullet"/>
              <w:rPr>
                <w:sz w:val="16"/>
                <w:szCs w:val="16"/>
              </w:rPr>
            </w:pPr>
            <w:r w:rsidRPr="007A35E6">
              <w:rPr>
                <w:sz w:val="16"/>
                <w:szCs w:val="16"/>
              </w:rPr>
              <w:t>Sql</w:t>
            </w:r>
          </w:p>
          <w:p w14:paraId="2795C693" w14:textId="081A2018" w:rsidR="00545B7A" w:rsidRDefault="007A35E6" w:rsidP="007A35E6">
            <w:pPr>
              <w:pStyle w:val="ListBullet"/>
            </w:pPr>
            <w:r w:rsidRPr="007A35E6">
              <w:rPr>
                <w:sz w:val="16"/>
                <w:szCs w:val="16"/>
              </w:rPr>
              <w:t>Power Bi</w:t>
            </w:r>
          </w:p>
        </w:tc>
        <w:tc>
          <w:tcPr>
            <w:tcW w:w="2057" w:type="dxa"/>
          </w:tcPr>
          <w:p w14:paraId="1D5F2DFA" w14:textId="4D489BCA" w:rsidR="007A35E6" w:rsidRPr="007A35E6" w:rsidRDefault="007A35E6" w:rsidP="007A35E6">
            <w:pPr>
              <w:pStyle w:val="ListBullet"/>
              <w:rPr>
                <w:sz w:val="16"/>
                <w:szCs w:val="16"/>
              </w:rPr>
            </w:pPr>
            <w:r w:rsidRPr="007A35E6">
              <w:rPr>
                <w:sz w:val="16"/>
                <w:szCs w:val="16"/>
              </w:rPr>
              <w:t>Critical Thinking</w:t>
            </w:r>
          </w:p>
          <w:p w14:paraId="67739880" w14:textId="77777777" w:rsidR="007A35E6" w:rsidRPr="007A35E6" w:rsidRDefault="007A35E6" w:rsidP="007A35E6">
            <w:pPr>
              <w:pStyle w:val="ListBullet"/>
              <w:rPr>
                <w:sz w:val="16"/>
                <w:szCs w:val="16"/>
              </w:rPr>
            </w:pPr>
            <w:r w:rsidRPr="007A35E6">
              <w:rPr>
                <w:sz w:val="16"/>
                <w:szCs w:val="16"/>
              </w:rPr>
              <w:t xml:space="preserve">Leadership </w:t>
            </w:r>
          </w:p>
          <w:p w14:paraId="58AE47AE" w14:textId="77777777" w:rsidR="007A35E6" w:rsidRPr="007A35E6" w:rsidRDefault="007A35E6" w:rsidP="007A35E6">
            <w:pPr>
              <w:pStyle w:val="ListBullet"/>
              <w:rPr>
                <w:sz w:val="16"/>
                <w:szCs w:val="16"/>
              </w:rPr>
            </w:pPr>
            <w:r w:rsidRPr="007A35E6">
              <w:rPr>
                <w:sz w:val="16"/>
                <w:szCs w:val="16"/>
              </w:rPr>
              <w:t>Competitive</w:t>
            </w:r>
          </w:p>
          <w:p w14:paraId="3100CE9B" w14:textId="77777777" w:rsidR="007A35E6" w:rsidRPr="007A35E6" w:rsidRDefault="007A35E6" w:rsidP="007A35E6">
            <w:pPr>
              <w:pStyle w:val="ListBullet"/>
              <w:rPr>
                <w:sz w:val="16"/>
                <w:szCs w:val="16"/>
              </w:rPr>
            </w:pPr>
            <w:r w:rsidRPr="007A35E6">
              <w:rPr>
                <w:sz w:val="16"/>
                <w:szCs w:val="16"/>
              </w:rPr>
              <w:t>Disciplined</w:t>
            </w:r>
          </w:p>
          <w:p w14:paraId="0702D579" w14:textId="77777777" w:rsidR="007A35E6" w:rsidRPr="007A35E6" w:rsidRDefault="007A35E6" w:rsidP="007A35E6">
            <w:pPr>
              <w:pStyle w:val="ListBullet"/>
              <w:rPr>
                <w:sz w:val="16"/>
                <w:szCs w:val="16"/>
              </w:rPr>
            </w:pPr>
            <w:r w:rsidRPr="007A35E6">
              <w:rPr>
                <w:sz w:val="16"/>
                <w:szCs w:val="16"/>
              </w:rPr>
              <w:t xml:space="preserve">Communication </w:t>
            </w:r>
          </w:p>
          <w:p w14:paraId="12C4292C" w14:textId="77777777" w:rsidR="007A35E6" w:rsidRPr="007A35E6" w:rsidRDefault="007A35E6" w:rsidP="007A35E6">
            <w:pPr>
              <w:pStyle w:val="ListBullet"/>
              <w:rPr>
                <w:sz w:val="16"/>
                <w:szCs w:val="16"/>
              </w:rPr>
            </w:pPr>
            <w:r w:rsidRPr="007A35E6">
              <w:rPr>
                <w:sz w:val="16"/>
                <w:szCs w:val="16"/>
              </w:rPr>
              <w:t>Team Player</w:t>
            </w:r>
          </w:p>
          <w:p w14:paraId="0A6C48E4" w14:textId="77777777" w:rsidR="007A35E6" w:rsidRPr="007A35E6" w:rsidRDefault="007A35E6" w:rsidP="007A35E6">
            <w:pPr>
              <w:pStyle w:val="ListBullet"/>
              <w:rPr>
                <w:sz w:val="16"/>
                <w:szCs w:val="16"/>
              </w:rPr>
            </w:pPr>
            <w:r w:rsidRPr="007A35E6">
              <w:rPr>
                <w:sz w:val="16"/>
                <w:szCs w:val="16"/>
              </w:rPr>
              <w:t>Problem Solver</w:t>
            </w:r>
          </w:p>
          <w:p w14:paraId="77350660" w14:textId="77777777" w:rsidR="007A35E6" w:rsidRPr="007A35E6" w:rsidRDefault="007A35E6" w:rsidP="007A35E6">
            <w:pPr>
              <w:pStyle w:val="ListBullet"/>
              <w:rPr>
                <w:sz w:val="16"/>
                <w:szCs w:val="16"/>
              </w:rPr>
            </w:pPr>
            <w:r w:rsidRPr="007A35E6">
              <w:rPr>
                <w:sz w:val="16"/>
                <w:szCs w:val="16"/>
              </w:rPr>
              <w:t>Strategic Analysis</w:t>
            </w:r>
          </w:p>
          <w:p w14:paraId="48428FE1" w14:textId="77777777" w:rsidR="007A35E6" w:rsidRPr="007A35E6" w:rsidRDefault="007A35E6" w:rsidP="007A35E6">
            <w:pPr>
              <w:pStyle w:val="ListBullet"/>
              <w:rPr>
                <w:sz w:val="16"/>
                <w:szCs w:val="16"/>
              </w:rPr>
            </w:pPr>
            <w:r w:rsidRPr="007A35E6">
              <w:rPr>
                <w:sz w:val="16"/>
                <w:szCs w:val="16"/>
              </w:rPr>
              <w:t>Enthusiasm</w:t>
            </w:r>
          </w:p>
          <w:p w14:paraId="192C5EF7" w14:textId="34C38EC3" w:rsidR="00545B7A" w:rsidRPr="007A35E6" w:rsidRDefault="00545B7A" w:rsidP="007A35E6">
            <w:pPr>
              <w:pStyle w:val="ListBullet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</w:tr>
    </w:tbl>
    <w:p w14:paraId="52C4420E" w14:textId="1BD3B992" w:rsidR="007A35E6" w:rsidRPr="00F209EA" w:rsidRDefault="007A35E6" w:rsidP="00F209EA">
      <w:pPr>
        <w:pStyle w:val="Heading1"/>
        <w:spacing w:before="0" w:after="0"/>
        <w:rPr>
          <w:sz w:val="18"/>
          <w:szCs w:val="18"/>
        </w:rPr>
      </w:pPr>
      <w:r w:rsidRPr="00835BAD">
        <w:rPr>
          <w:bCs/>
          <w:sz w:val="18"/>
          <w:szCs w:val="18"/>
        </w:rPr>
        <w:t>Position of Responsibility:</w:t>
      </w:r>
      <w:r w:rsidR="00F209EA">
        <w:rPr>
          <w:bCs/>
          <w:sz w:val="18"/>
          <w:szCs w:val="18"/>
        </w:rPr>
        <w:t xml:space="preserve"> </w:t>
      </w:r>
      <w:r w:rsidRPr="007A35E6"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en-US"/>
        </w:rPr>
        <w:t xml:space="preserve">As a Lead Cloud Engineer, </w:t>
      </w:r>
      <w:r w:rsidRPr="00F209EA">
        <w:rPr>
          <w:rFonts w:ascii="Times New Roman" w:eastAsia="Times New Roman" w:hAnsi="Times New Roman" w:cs="Times New Roman"/>
          <w:b w:val="0"/>
          <w:bCs/>
          <w:color w:val="000000"/>
          <w:sz w:val="16"/>
          <w:szCs w:val="16"/>
          <w:lang w:eastAsia="en-US"/>
        </w:rPr>
        <w:t>my daily responsibilities include:</w:t>
      </w:r>
    </w:p>
    <w:p w14:paraId="4E2703A1" w14:textId="77777777" w:rsidR="007A35E6" w:rsidRPr="007A35E6" w:rsidRDefault="007A35E6" w:rsidP="00835BAD">
      <w:pPr>
        <w:numPr>
          <w:ilvl w:val="0"/>
          <w:numId w:val="37"/>
        </w:numPr>
        <w:spacing w:before="120" w:after="100" w:afterAutospacing="1"/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</w:pPr>
      <w:r w:rsidRPr="007A35E6">
        <w:rPr>
          <w:rFonts w:ascii="Times New Roman" w:eastAsia="Times New Roman" w:hAnsi="Times New Roman" w:cs="Times New Roman"/>
          <w:color w:val="000000"/>
          <w:sz w:val="16"/>
          <w:szCs w:val="16"/>
          <w:lang w:eastAsia="en-US"/>
        </w:rPr>
        <w:t>Administer all Agile/Scrum processes including sprint planning, daily scrums, sprint review &amp; retrospectives.</w:t>
      </w:r>
    </w:p>
    <w:p w14:paraId="49C30A95" w14:textId="77777777" w:rsidR="007A35E6" w:rsidRPr="007A35E6" w:rsidRDefault="007A35E6" w:rsidP="00835BAD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</w:pPr>
      <w:r w:rsidRPr="007A35E6">
        <w:rPr>
          <w:rFonts w:ascii="Times New Roman" w:eastAsia="Times New Roman" w:hAnsi="Times New Roman" w:cs="Times New Roman"/>
          <w:color w:val="000000"/>
          <w:sz w:val="16"/>
          <w:szCs w:val="16"/>
          <w:lang w:eastAsia="en-US"/>
        </w:rPr>
        <w:t>Encompassing troubleshooting tasks for multiple clients.</w:t>
      </w:r>
    </w:p>
    <w:p w14:paraId="5A79E0D3" w14:textId="77777777" w:rsidR="007A35E6" w:rsidRPr="007A35E6" w:rsidRDefault="007A35E6" w:rsidP="007A35E6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</w:pPr>
      <w:r w:rsidRPr="007A35E6">
        <w:rPr>
          <w:rFonts w:ascii="Times New Roman" w:eastAsia="Times New Roman" w:hAnsi="Times New Roman" w:cs="Times New Roman"/>
          <w:color w:val="000000"/>
          <w:sz w:val="16"/>
          <w:szCs w:val="16"/>
          <w:lang w:eastAsia="en-US"/>
        </w:rPr>
        <w:t>Experienced in handling clients to comprehend their requirements and offer optimal solutions for project delivery</w:t>
      </w:r>
    </w:p>
    <w:p w14:paraId="10B2F1AC" w14:textId="77777777" w:rsidR="007A35E6" w:rsidRPr="007A35E6" w:rsidRDefault="007A35E6" w:rsidP="007A35E6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</w:pPr>
      <w:r w:rsidRPr="007A35E6">
        <w:rPr>
          <w:rFonts w:ascii="Times New Roman" w:eastAsia="Times New Roman" w:hAnsi="Times New Roman" w:cs="Times New Roman"/>
          <w:color w:val="000000"/>
          <w:sz w:val="16"/>
          <w:szCs w:val="16"/>
          <w:lang w:eastAsia="en-US"/>
        </w:rPr>
        <w:t>Effectively oversee a team, ensuring timely delivery of work while closely monitoring their progress.</w:t>
      </w:r>
    </w:p>
    <w:p w14:paraId="3BEDFFFE" w14:textId="77777777" w:rsidR="007A35E6" w:rsidRPr="007A35E6" w:rsidRDefault="007A35E6" w:rsidP="007A35E6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</w:pPr>
      <w:r w:rsidRPr="007A35E6">
        <w:rPr>
          <w:rFonts w:ascii="Times New Roman" w:eastAsia="Times New Roman" w:hAnsi="Times New Roman" w:cs="Times New Roman"/>
          <w:color w:val="000000"/>
          <w:sz w:val="16"/>
          <w:szCs w:val="16"/>
          <w:lang w:eastAsia="en-US"/>
        </w:rPr>
        <w:t xml:space="preserve">Delivering project reports to the Project Manager &amp; stakeholders. </w:t>
      </w:r>
    </w:p>
    <w:p w14:paraId="34828911" w14:textId="77777777" w:rsidR="007A35E6" w:rsidRPr="007A35E6" w:rsidRDefault="007A35E6" w:rsidP="007A35E6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</w:pPr>
      <w:r w:rsidRPr="007A35E6">
        <w:rPr>
          <w:rFonts w:ascii="Times New Roman" w:eastAsia="Times New Roman" w:hAnsi="Times New Roman" w:cs="Times New Roman"/>
          <w:color w:val="000000"/>
          <w:sz w:val="16"/>
          <w:szCs w:val="16"/>
          <w:lang w:eastAsia="en-US"/>
        </w:rPr>
        <w:t>Collaborate with cross-functional teams to gather business requirements, provide technical guidance &amp; develop cloud strategies aligned with organizational objectives.</w:t>
      </w:r>
    </w:p>
    <w:p w14:paraId="0ED12A32" w14:textId="77777777" w:rsidR="007A35E6" w:rsidRPr="007A35E6" w:rsidRDefault="007A35E6" w:rsidP="007A35E6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</w:pPr>
      <w:r w:rsidRPr="007A35E6">
        <w:rPr>
          <w:rFonts w:ascii="Times New Roman" w:eastAsia="Times New Roman" w:hAnsi="Times New Roman" w:cs="Times New Roman"/>
          <w:color w:val="000000"/>
          <w:sz w:val="16"/>
          <w:szCs w:val="16"/>
          <w:lang w:eastAsia="en-US"/>
        </w:rPr>
        <w:t>Facilitate test driven development on all projects increasing quality.</w:t>
      </w:r>
    </w:p>
    <w:p w14:paraId="3809FAF3" w14:textId="2CBCFAB7" w:rsidR="007A35E6" w:rsidRPr="007A35E6" w:rsidRDefault="007A35E6" w:rsidP="00835BAD">
      <w:pPr>
        <w:pStyle w:val="Heading1"/>
        <w:spacing w:before="0" w:after="0"/>
        <w:rPr>
          <w:rFonts w:ascii="Times New Roman" w:eastAsia="Times New Roman" w:hAnsi="Times New Roman" w:cs="Times New Roman"/>
          <w:color w:val="000000"/>
          <w:sz w:val="18"/>
          <w:szCs w:val="18"/>
          <w:lang w:eastAsia="en-US"/>
        </w:rPr>
      </w:pPr>
      <w:r w:rsidRPr="00835BAD">
        <w:rPr>
          <w:bCs/>
          <w:sz w:val="18"/>
          <w:szCs w:val="18"/>
        </w:rPr>
        <w:lastRenderedPageBreak/>
        <w:t>Languages:</w:t>
      </w:r>
    </w:p>
    <w:p w14:paraId="7D063786" w14:textId="71BD457A" w:rsidR="007A35E6" w:rsidRPr="007A35E6" w:rsidRDefault="007A35E6" w:rsidP="00835BAD">
      <w:pPr>
        <w:numPr>
          <w:ilvl w:val="0"/>
          <w:numId w:val="37"/>
        </w:numPr>
        <w:spacing w:after="100" w:afterAutospacing="1"/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lang w:eastAsia="en-US"/>
        </w:rPr>
        <w:t>E</w:t>
      </w:r>
      <w:r w:rsidRPr="007A35E6">
        <w:rPr>
          <w:rFonts w:ascii="Times New Roman" w:eastAsia="Times New Roman" w:hAnsi="Times New Roman" w:cs="Times New Roman"/>
          <w:color w:val="000000"/>
          <w:sz w:val="16"/>
          <w:szCs w:val="16"/>
          <w:lang w:eastAsia="en-US"/>
        </w:rPr>
        <w:t>nglish | Hindi | German</w:t>
      </w:r>
    </w:p>
    <w:p w14:paraId="728D0850" w14:textId="6A181D50" w:rsidR="007A35E6" w:rsidRPr="00835BAD" w:rsidRDefault="007A35E6" w:rsidP="00835BAD">
      <w:pPr>
        <w:pStyle w:val="Heading1"/>
        <w:spacing w:before="120"/>
        <w:rPr>
          <w:sz w:val="18"/>
          <w:szCs w:val="18"/>
        </w:rPr>
      </w:pPr>
      <w:proofErr w:type="spellStart"/>
      <w:r w:rsidRPr="00835BAD">
        <w:rPr>
          <w:bCs/>
          <w:sz w:val="18"/>
          <w:szCs w:val="18"/>
        </w:rPr>
        <w:t>Extra Curricular</w:t>
      </w:r>
      <w:proofErr w:type="spellEnd"/>
      <w:r w:rsidRPr="00835BAD">
        <w:rPr>
          <w:bCs/>
          <w:sz w:val="18"/>
          <w:szCs w:val="18"/>
        </w:rPr>
        <w:t>:</w:t>
      </w:r>
    </w:p>
    <w:p w14:paraId="4814B020" w14:textId="77777777" w:rsidR="007A35E6" w:rsidRPr="007A35E6" w:rsidRDefault="007A35E6" w:rsidP="00835BAD">
      <w:pPr>
        <w:numPr>
          <w:ilvl w:val="0"/>
          <w:numId w:val="38"/>
        </w:numPr>
        <w:spacing w:after="100" w:afterAutospacing="1"/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</w:pPr>
      <w:r w:rsidRPr="007A35E6">
        <w:rPr>
          <w:rFonts w:ascii="Times New Roman" w:eastAsia="Times New Roman" w:hAnsi="Times New Roman" w:cs="Times New Roman"/>
          <w:color w:val="000000"/>
          <w:sz w:val="16"/>
          <w:szCs w:val="16"/>
          <w:lang w:eastAsia="en-US"/>
        </w:rPr>
        <w:t>All India Inter University Athletics : AIR 14 , 2020</w:t>
      </w:r>
    </w:p>
    <w:p w14:paraId="5CB59B02" w14:textId="77777777" w:rsidR="007A35E6" w:rsidRPr="007A35E6" w:rsidRDefault="007A35E6" w:rsidP="007A35E6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</w:pPr>
      <w:r w:rsidRPr="007A35E6">
        <w:rPr>
          <w:rFonts w:ascii="Times New Roman" w:eastAsia="Times New Roman" w:hAnsi="Times New Roman" w:cs="Times New Roman"/>
          <w:color w:val="000000"/>
          <w:sz w:val="16"/>
          <w:szCs w:val="16"/>
          <w:lang w:eastAsia="en-US"/>
        </w:rPr>
        <w:t>School Sports &amp; House Captain</w:t>
      </w:r>
    </w:p>
    <w:p w14:paraId="3E0889CC" w14:textId="77777777" w:rsidR="007A35E6" w:rsidRPr="007A35E6" w:rsidRDefault="007A35E6" w:rsidP="007A35E6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</w:pPr>
      <w:r w:rsidRPr="007A35E6">
        <w:rPr>
          <w:rFonts w:ascii="Times New Roman" w:eastAsia="Times New Roman" w:hAnsi="Times New Roman" w:cs="Times New Roman"/>
          <w:color w:val="000000"/>
          <w:sz w:val="16"/>
          <w:szCs w:val="16"/>
          <w:lang w:eastAsia="en-US"/>
        </w:rPr>
        <w:t>2 U-19 Nationals: 1 Silver Medal: 2016</w:t>
      </w:r>
    </w:p>
    <w:p w14:paraId="689B2A6D" w14:textId="77777777" w:rsidR="007A35E6" w:rsidRPr="007A35E6" w:rsidRDefault="007A35E6" w:rsidP="007A35E6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</w:pPr>
      <w:r w:rsidRPr="007A35E6">
        <w:rPr>
          <w:rFonts w:ascii="Times New Roman" w:eastAsia="Times New Roman" w:hAnsi="Times New Roman" w:cs="Times New Roman"/>
          <w:color w:val="000000"/>
          <w:sz w:val="16"/>
          <w:szCs w:val="16"/>
          <w:lang w:eastAsia="en-US"/>
        </w:rPr>
        <w:t>2 U-19 Nationals: 1 Silver Medal: 2016</w:t>
      </w:r>
    </w:p>
    <w:p w14:paraId="23B79734" w14:textId="77777777" w:rsidR="007A35E6" w:rsidRPr="007A35E6" w:rsidRDefault="007A35E6" w:rsidP="007A35E6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</w:pPr>
      <w:r w:rsidRPr="007A35E6">
        <w:rPr>
          <w:rFonts w:ascii="Times New Roman" w:eastAsia="Times New Roman" w:hAnsi="Times New Roman" w:cs="Times New Roman"/>
          <w:color w:val="000000"/>
          <w:sz w:val="16"/>
          <w:szCs w:val="16"/>
          <w:lang w:eastAsia="en-US"/>
        </w:rPr>
        <w:t>Selected for SGFI &amp; SAI</w:t>
      </w:r>
    </w:p>
    <w:p w14:paraId="5530662E" w14:textId="77777777" w:rsidR="007A35E6" w:rsidRPr="007A35E6" w:rsidRDefault="007A35E6" w:rsidP="007A35E6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</w:pPr>
      <w:r w:rsidRPr="007A35E6">
        <w:rPr>
          <w:rFonts w:ascii="Times New Roman" w:eastAsia="Times New Roman" w:hAnsi="Times New Roman" w:cs="Times New Roman"/>
          <w:color w:val="000000"/>
          <w:sz w:val="16"/>
          <w:szCs w:val="16"/>
          <w:lang w:eastAsia="en-US"/>
        </w:rPr>
        <w:t>NCC | Debate Competition |</w:t>
      </w:r>
    </w:p>
    <w:p w14:paraId="3CCCC6B5" w14:textId="77777777" w:rsidR="007A35E6" w:rsidRPr="007A35E6" w:rsidRDefault="007A35E6" w:rsidP="007A35E6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</w:pPr>
      <w:r w:rsidRPr="007A35E6">
        <w:rPr>
          <w:rFonts w:ascii="Times New Roman" w:eastAsia="Times New Roman" w:hAnsi="Times New Roman" w:cs="Times New Roman"/>
          <w:color w:val="000000"/>
          <w:sz w:val="16"/>
          <w:szCs w:val="16"/>
          <w:lang w:eastAsia="en-US"/>
        </w:rPr>
        <w:t>4 State Level Championship: 4Gold,1Bronze Medal</w:t>
      </w:r>
    </w:p>
    <w:p w14:paraId="41B02625" w14:textId="2C54F83F" w:rsidR="001B29CF" w:rsidRPr="001B29CF" w:rsidRDefault="001B29CF" w:rsidP="007A35E6"/>
    <w:sectPr w:rsidR="001B29CF" w:rsidRPr="001B29CF" w:rsidSect="00835BAD">
      <w:footerReference w:type="default" r:id="rId13"/>
      <w:type w:val="continuous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53708" w14:textId="77777777" w:rsidR="007147E3" w:rsidRDefault="007147E3">
      <w:pPr>
        <w:spacing w:after="0"/>
      </w:pPr>
      <w:r>
        <w:separator/>
      </w:r>
    </w:p>
  </w:endnote>
  <w:endnote w:type="continuationSeparator" w:id="0">
    <w:p w14:paraId="13BA64D7" w14:textId="77777777" w:rsidR="007147E3" w:rsidRDefault="007147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A89A2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45452" w14:textId="77777777" w:rsidR="007147E3" w:rsidRDefault="007147E3">
      <w:pPr>
        <w:spacing w:after="0"/>
      </w:pPr>
      <w:r>
        <w:separator/>
      </w:r>
    </w:p>
  </w:footnote>
  <w:footnote w:type="continuationSeparator" w:id="0">
    <w:p w14:paraId="0C70E7B6" w14:textId="77777777" w:rsidR="007147E3" w:rsidRDefault="007147E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36B2A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4D80BDE"/>
    <w:multiLevelType w:val="multilevel"/>
    <w:tmpl w:val="E7D2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98C724C"/>
    <w:multiLevelType w:val="multilevel"/>
    <w:tmpl w:val="516A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4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0C8E45B9"/>
    <w:multiLevelType w:val="multilevel"/>
    <w:tmpl w:val="03FE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5BE602D"/>
    <w:multiLevelType w:val="multilevel"/>
    <w:tmpl w:val="C8B2E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9" w15:restartNumberingAfterBreak="0">
    <w:nsid w:val="2401698A"/>
    <w:multiLevelType w:val="multilevel"/>
    <w:tmpl w:val="34D6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7938F5"/>
    <w:multiLevelType w:val="multilevel"/>
    <w:tmpl w:val="89F8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E841560"/>
    <w:multiLevelType w:val="multilevel"/>
    <w:tmpl w:val="53C0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5513F6"/>
    <w:multiLevelType w:val="hybridMultilevel"/>
    <w:tmpl w:val="1730F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560777"/>
    <w:multiLevelType w:val="multilevel"/>
    <w:tmpl w:val="2612E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31" w15:restartNumberingAfterBreak="0">
    <w:nsid w:val="6CB7085E"/>
    <w:multiLevelType w:val="multilevel"/>
    <w:tmpl w:val="5F10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73512958"/>
    <w:multiLevelType w:val="multilevel"/>
    <w:tmpl w:val="9274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E55F0A"/>
    <w:multiLevelType w:val="multilevel"/>
    <w:tmpl w:val="9A32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8003607">
    <w:abstractNumId w:val="9"/>
  </w:num>
  <w:num w:numId="2" w16cid:durableId="1234580524">
    <w:abstractNumId w:val="9"/>
    <w:lvlOverride w:ilvl="0">
      <w:startOverride w:val="1"/>
    </w:lvlOverride>
  </w:num>
  <w:num w:numId="3" w16cid:durableId="106433707">
    <w:abstractNumId w:val="9"/>
    <w:lvlOverride w:ilvl="0">
      <w:startOverride w:val="1"/>
    </w:lvlOverride>
  </w:num>
  <w:num w:numId="4" w16cid:durableId="968978181">
    <w:abstractNumId w:val="9"/>
    <w:lvlOverride w:ilvl="0">
      <w:startOverride w:val="1"/>
    </w:lvlOverride>
  </w:num>
  <w:num w:numId="5" w16cid:durableId="1042898290">
    <w:abstractNumId w:val="8"/>
  </w:num>
  <w:num w:numId="6" w16cid:durableId="1051805483">
    <w:abstractNumId w:val="7"/>
  </w:num>
  <w:num w:numId="7" w16cid:durableId="1717074262">
    <w:abstractNumId w:val="6"/>
  </w:num>
  <w:num w:numId="8" w16cid:durableId="1588610580">
    <w:abstractNumId w:val="5"/>
  </w:num>
  <w:num w:numId="9" w16cid:durableId="2043164153">
    <w:abstractNumId w:val="4"/>
  </w:num>
  <w:num w:numId="10" w16cid:durableId="689987448">
    <w:abstractNumId w:val="3"/>
  </w:num>
  <w:num w:numId="11" w16cid:durableId="1224830754">
    <w:abstractNumId w:val="2"/>
  </w:num>
  <w:num w:numId="12" w16cid:durableId="498081847">
    <w:abstractNumId w:val="1"/>
  </w:num>
  <w:num w:numId="13" w16cid:durableId="1568805814">
    <w:abstractNumId w:val="0"/>
  </w:num>
  <w:num w:numId="14" w16cid:durableId="946886502">
    <w:abstractNumId w:val="20"/>
  </w:num>
  <w:num w:numId="15" w16cid:durableId="243925526">
    <w:abstractNumId w:val="26"/>
  </w:num>
  <w:num w:numId="16" w16cid:durableId="1046102765">
    <w:abstractNumId w:val="16"/>
  </w:num>
  <w:num w:numId="17" w16cid:durableId="1583947142">
    <w:abstractNumId w:val="23"/>
  </w:num>
  <w:num w:numId="18" w16cid:durableId="1453549027">
    <w:abstractNumId w:val="11"/>
  </w:num>
  <w:num w:numId="19" w16cid:durableId="384062604">
    <w:abstractNumId w:val="33"/>
  </w:num>
  <w:num w:numId="20" w16cid:durableId="38014956">
    <w:abstractNumId w:val="27"/>
  </w:num>
  <w:num w:numId="21" w16cid:durableId="2054453106">
    <w:abstractNumId w:val="13"/>
  </w:num>
  <w:num w:numId="22" w16cid:durableId="995720156">
    <w:abstractNumId w:val="21"/>
  </w:num>
  <w:num w:numId="23" w16cid:durableId="141235350">
    <w:abstractNumId w:val="32"/>
  </w:num>
  <w:num w:numId="24" w16cid:durableId="963510497">
    <w:abstractNumId w:val="14"/>
  </w:num>
  <w:num w:numId="25" w16cid:durableId="449203745">
    <w:abstractNumId w:val="18"/>
  </w:num>
  <w:num w:numId="26" w16cid:durableId="36590952">
    <w:abstractNumId w:val="30"/>
  </w:num>
  <w:num w:numId="27" w16cid:durableId="1738481063">
    <w:abstractNumId w:val="28"/>
  </w:num>
  <w:num w:numId="28" w16cid:durableId="1413887573">
    <w:abstractNumId w:val="34"/>
  </w:num>
  <w:num w:numId="29" w16cid:durableId="1075127991">
    <w:abstractNumId w:val="22"/>
  </w:num>
  <w:num w:numId="30" w16cid:durableId="1853301322">
    <w:abstractNumId w:val="10"/>
  </w:num>
  <w:num w:numId="31" w16cid:durableId="930548110">
    <w:abstractNumId w:val="29"/>
  </w:num>
  <w:num w:numId="32" w16cid:durableId="1844667018">
    <w:abstractNumId w:val="17"/>
  </w:num>
  <w:num w:numId="33" w16cid:durableId="450785158">
    <w:abstractNumId w:val="15"/>
  </w:num>
  <w:num w:numId="34" w16cid:durableId="207180653">
    <w:abstractNumId w:val="31"/>
  </w:num>
  <w:num w:numId="35" w16cid:durableId="1084106332">
    <w:abstractNumId w:val="35"/>
  </w:num>
  <w:num w:numId="36" w16cid:durableId="955719586">
    <w:abstractNumId w:val="24"/>
  </w:num>
  <w:num w:numId="37" w16cid:durableId="689793876">
    <w:abstractNumId w:val="19"/>
  </w:num>
  <w:num w:numId="38" w16cid:durableId="324549328">
    <w:abstractNumId w:val="12"/>
  </w:num>
  <w:num w:numId="39" w16cid:durableId="14414098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5E6"/>
    <w:rsid w:val="0001582B"/>
    <w:rsid w:val="0007149E"/>
    <w:rsid w:val="00082E6D"/>
    <w:rsid w:val="000A4F59"/>
    <w:rsid w:val="000D5F86"/>
    <w:rsid w:val="000F6F53"/>
    <w:rsid w:val="00137193"/>
    <w:rsid w:val="00141A4C"/>
    <w:rsid w:val="001B29CF"/>
    <w:rsid w:val="002235D8"/>
    <w:rsid w:val="00232312"/>
    <w:rsid w:val="00252883"/>
    <w:rsid w:val="0028220F"/>
    <w:rsid w:val="0029269F"/>
    <w:rsid w:val="002D77E3"/>
    <w:rsid w:val="00356C14"/>
    <w:rsid w:val="00360C19"/>
    <w:rsid w:val="00360F3A"/>
    <w:rsid w:val="003B7FA6"/>
    <w:rsid w:val="00445342"/>
    <w:rsid w:val="00460E93"/>
    <w:rsid w:val="00544927"/>
    <w:rsid w:val="00545B7A"/>
    <w:rsid w:val="00557E35"/>
    <w:rsid w:val="00584EB7"/>
    <w:rsid w:val="005C4F47"/>
    <w:rsid w:val="00617B26"/>
    <w:rsid w:val="006270A9"/>
    <w:rsid w:val="00675956"/>
    <w:rsid w:val="00676587"/>
    <w:rsid w:val="00681034"/>
    <w:rsid w:val="006A3364"/>
    <w:rsid w:val="006C2C2E"/>
    <w:rsid w:val="006F7A9E"/>
    <w:rsid w:val="00705944"/>
    <w:rsid w:val="00706247"/>
    <w:rsid w:val="007147E3"/>
    <w:rsid w:val="00741202"/>
    <w:rsid w:val="0075155B"/>
    <w:rsid w:val="00787CAF"/>
    <w:rsid w:val="007A35E6"/>
    <w:rsid w:val="00816216"/>
    <w:rsid w:val="00834D92"/>
    <w:rsid w:val="00835BAD"/>
    <w:rsid w:val="0087734B"/>
    <w:rsid w:val="00986CA0"/>
    <w:rsid w:val="009B7B39"/>
    <w:rsid w:val="009C4DED"/>
    <w:rsid w:val="009D5933"/>
    <w:rsid w:val="009F2555"/>
    <w:rsid w:val="00A35217"/>
    <w:rsid w:val="00A931C4"/>
    <w:rsid w:val="00B9624E"/>
    <w:rsid w:val="00BA5696"/>
    <w:rsid w:val="00BD768D"/>
    <w:rsid w:val="00C61F8E"/>
    <w:rsid w:val="00C931F1"/>
    <w:rsid w:val="00D66BAB"/>
    <w:rsid w:val="00D7548E"/>
    <w:rsid w:val="00DA614C"/>
    <w:rsid w:val="00DC36F0"/>
    <w:rsid w:val="00E255D4"/>
    <w:rsid w:val="00E63BB6"/>
    <w:rsid w:val="00E83E4B"/>
    <w:rsid w:val="00E85671"/>
    <w:rsid w:val="00EA43C1"/>
    <w:rsid w:val="00EC3D9F"/>
    <w:rsid w:val="00ED2268"/>
    <w:rsid w:val="00EE42A8"/>
    <w:rsid w:val="00F209EA"/>
    <w:rsid w:val="00F31B40"/>
    <w:rsid w:val="00F52D1C"/>
    <w:rsid w:val="00F86AA5"/>
    <w:rsid w:val="00FB3617"/>
    <w:rsid w:val="00FF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0FF8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character" w:customStyle="1" w:styleId="wdyuqq">
    <w:name w:val="wdyuqq"/>
    <w:basedOn w:val="DefaultParagraphFont"/>
    <w:rsid w:val="007A35E6"/>
  </w:style>
  <w:style w:type="paragraph" w:customStyle="1" w:styleId="04xlpa">
    <w:name w:val="_04xlpa"/>
    <w:basedOn w:val="Normal"/>
    <w:rsid w:val="007A35E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shubhamsingh98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shubham-singh-92b9a9199/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ghS4\AppData\Roaming\Microsoft\Templates\Restaurant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FCDA885A4A8469790F15941A5C04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9640E-A6AA-4CCF-ACD3-C9DC45D508EB}"/>
      </w:docPartPr>
      <w:docPartBody>
        <w:p w:rsidR="006845A8" w:rsidRDefault="00000000">
          <w:pPr>
            <w:pStyle w:val="8FCDA885A4A8469790F15941A5C0481B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15291518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A69"/>
    <w:rsid w:val="006845A8"/>
    <w:rsid w:val="00B56A69"/>
    <w:rsid w:val="00C8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240" w:line="288" w:lineRule="auto"/>
      <w:contextualSpacing/>
    </w:pPr>
    <w:rPr>
      <w:color w:val="404040" w:themeColor="text1" w:themeTint="BF"/>
      <w:lang w:eastAsia="ja-JP"/>
    </w:rPr>
  </w:style>
  <w:style w:type="paragraph" w:customStyle="1" w:styleId="6F59153B25294575965CE549E7EC1E8E">
    <w:name w:val="6F59153B25294575965CE549E7EC1E8E"/>
  </w:style>
  <w:style w:type="paragraph" w:customStyle="1" w:styleId="8FCDA885A4A8469790F15941A5C0481B">
    <w:name w:val="8FCDA885A4A8469790F15941A5C048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373DB-C2F7-43F7-8BF2-130AFA1F2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resume.dotx</Template>
  <TotalTime>0</TotalTime>
  <Pages>2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2023-06-20T09:14:00Z</dcterms:created>
  <dcterms:modified xsi:type="dcterms:W3CDTF">2023-06-20T10:00:00Z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